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DC37" w14:textId="02E724A9" w:rsidR="00863EB3" w:rsidRDefault="00863EB3" w:rsidP="00863EB3">
      <w:pPr>
        <w:pStyle w:val="Title"/>
      </w:pPr>
      <w:r>
        <w:t>Supplementary materials B1</w:t>
      </w:r>
      <w:r w:rsidRPr="0086101F">
        <w:t>:</w:t>
      </w:r>
      <w:r>
        <w:t xml:space="preserve"> Topic and theme mapping coding instructions.</w:t>
      </w:r>
    </w:p>
    <w:p w14:paraId="79049FC0" w14:textId="77777777" w:rsidR="00534ADB" w:rsidRDefault="00534ADB" w:rsidP="00534ADB">
      <w:pPr>
        <w:ind w:firstLine="0"/>
      </w:pPr>
    </w:p>
    <w:p w14:paraId="3A49B9B4" w14:textId="77777777" w:rsidR="00534ADB" w:rsidRDefault="00534ADB" w:rsidP="00534ADB"/>
    <w:p w14:paraId="1906403D" w14:textId="77777777" w:rsidR="00534ADB" w:rsidRDefault="00534ADB" w:rsidP="00534ADB"/>
    <w:p w14:paraId="3659D508" w14:textId="77777777" w:rsidR="00534ADB" w:rsidRPr="00534ADB" w:rsidRDefault="00534ADB" w:rsidP="00534ADB"/>
    <w:p w14:paraId="074F4596" w14:textId="4EF9A21C" w:rsidR="00881787" w:rsidRDefault="00881787" w:rsidP="00881787">
      <w:pPr>
        <w:pStyle w:val="Heading2"/>
      </w:pPr>
      <w:r>
        <w:t xml:space="preserve">Author </w:t>
      </w:r>
      <w:proofErr w:type="gramStart"/>
      <w:r>
        <w:t>note</w:t>
      </w:r>
      <w:proofErr w:type="gramEnd"/>
      <w:r>
        <w:t>:</w:t>
      </w:r>
    </w:p>
    <w:p w14:paraId="072D3AA0" w14:textId="77777777" w:rsidR="00881787" w:rsidRDefault="00881787" w:rsidP="00881787">
      <w:pPr>
        <w:spacing w:line="240" w:lineRule="auto"/>
        <w:ind w:firstLine="0"/>
      </w:pPr>
      <w:r>
        <w:t>This document contains supplementary materials for the article titled:</w:t>
      </w:r>
    </w:p>
    <w:p w14:paraId="6D2EC944" w14:textId="77777777" w:rsidR="00881787" w:rsidRDefault="00881787" w:rsidP="00881787">
      <w:pPr>
        <w:spacing w:line="240" w:lineRule="auto"/>
      </w:pPr>
    </w:p>
    <w:p w14:paraId="36EC17EF" w14:textId="77777777" w:rsidR="00881787" w:rsidRDefault="00881787" w:rsidP="00881787">
      <w:pPr>
        <w:spacing w:line="240" w:lineRule="auto"/>
        <w:ind w:firstLine="0"/>
        <w:rPr>
          <w:i/>
          <w:iCs/>
          <w:lang w:val="en-GB" w:bidi="en-GB"/>
        </w:rPr>
      </w:pPr>
      <w:r w:rsidRPr="008F33DD">
        <w:rPr>
          <w:i/>
          <w:iCs/>
          <w:lang w:val="en-GB" w:bidi="en-GB"/>
        </w:rPr>
        <w:t xml:space="preserve">“We don’t ban you immediately for an offense”: Reddit moderation and the importance of repairing norm violations for high-quality online </w:t>
      </w:r>
      <w:proofErr w:type="gramStart"/>
      <w:r w:rsidRPr="008F33DD">
        <w:rPr>
          <w:i/>
          <w:iCs/>
          <w:lang w:val="en-GB" w:bidi="en-GB"/>
        </w:rPr>
        <w:t>dialogue</w:t>
      </w:r>
      <w:proofErr w:type="gramEnd"/>
    </w:p>
    <w:p w14:paraId="579BB1B5" w14:textId="77777777" w:rsidR="00881787" w:rsidRDefault="00881787" w:rsidP="00881787">
      <w:pPr>
        <w:spacing w:line="240" w:lineRule="auto"/>
        <w:ind w:firstLine="0"/>
        <w:rPr>
          <w:i/>
          <w:iCs/>
          <w:lang w:val="en-GB" w:bidi="en-GB"/>
        </w:rPr>
      </w:pPr>
    </w:p>
    <w:p w14:paraId="32841BA4" w14:textId="32FA3CFA" w:rsidR="00881787" w:rsidRPr="00881787" w:rsidRDefault="00881787" w:rsidP="00881787">
      <w:pPr>
        <w:spacing w:line="240" w:lineRule="auto"/>
        <w:ind w:firstLine="0"/>
      </w:pPr>
      <w:r>
        <w:rPr>
          <w:lang w:val="en-GB" w:bidi="en-GB"/>
        </w:rPr>
        <w:t xml:space="preserve">The document was </w:t>
      </w:r>
      <w:r w:rsidR="00F84BB4">
        <w:rPr>
          <w:lang w:val="en-GB" w:bidi="en-GB"/>
        </w:rPr>
        <w:t xml:space="preserve">created in deliberation between authors and then used to classify results of a topic model into hierarchical themes. The theme levels are: (1) – global theme, (1.1) </w:t>
      </w:r>
      <w:r w:rsidR="002D5043">
        <w:rPr>
          <w:lang w:val="en-GB" w:bidi="en-GB"/>
        </w:rPr>
        <w:t>–</w:t>
      </w:r>
      <w:r w:rsidR="00F84BB4">
        <w:rPr>
          <w:lang w:val="en-GB" w:bidi="en-GB"/>
        </w:rPr>
        <w:t xml:space="preserve"> </w:t>
      </w:r>
      <w:r w:rsidR="002D5043">
        <w:rPr>
          <w:lang w:val="en-GB" w:bidi="en-GB"/>
        </w:rPr>
        <w:t xml:space="preserve">theme, (1.1.1) </w:t>
      </w:r>
      <w:r w:rsidR="00534ADB">
        <w:rPr>
          <w:lang w:val="en-GB" w:bidi="en-GB"/>
        </w:rPr>
        <w:t>t</w:t>
      </w:r>
      <w:r w:rsidR="002D5043">
        <w:rPr>
          <w:lang w:val="en-GB" w:bidi="en-GB"/>
        </w:rPr>
        <w:t>opic from topic model.</w:t>
      </w:r>
      <w:r w:rsidR="005A2543">
        <w:rPr>
          <w:lang w:val="en-GB" w:bidi="en-GB"/>
        </w:rPr>
        <w:t xml:space="preserve"> </w:t>
      </w:r>
      <w:r w:rsidR="00534ADB">
        <w:rPr>
          <w:lang w:val="en-GB" w:bidi="en-GB"/>
        </w:rPr>
        <w:t>A definition is provided for</w:t>
      </w:r>
      <w:r w:rsidR="005A2543">
        <w:rPr>
          <w:lang w:val="en-GB" w:bidi="en-GB"/>
        </w:rPr>
        <w:t xml:space="preserve"> each global theme, theme, and </w:t>
      </w:r>
      <w:r w:rsidR="00534ADB">
        <w:rPr>
          <w:lang w:val="en-GB" w:bidi="en-GB"/>
        </w:rPr>
        <w:t>topic.</w:t>
      </w:r>
    </w:p>
    <w:p w14:paraId="1A5F0AC3" w14:textId="77777777" w:rsidR="00881787" w:rsidRDefault="00881787" w:rsidP="00881787">
      <w:pPr>
        <w:ind w:firstLine="0"/>
      </w:pPr>
    </w:p>
    <w:p w14:paraId="6889B0CF" w14:textId="77777777" w:rsidR="00863EB3" w:rsidRDefault="00863EB3" w:rsidP="00863EB3"/>
    <w:p w14:paraId="0C55657E" w14:textId="77777777" w:rsidR="00F84BB4" w:rsidRDefault="00F84BB4" w:rsidP="00863EB3"/>
    <w:p w14:paraId="39E0A738" w14:textId="77777777" w:rsidR="00F84BB4" w:rsidRDefault="00F84BB4" w:rsidP="00863EB3"/>
    <w:p w14:paraId="7BF0214C" w14:textId="77777777" w:rsidR="00F84BB4" w:rsidRDefault="00F84BB4" w:rsidP="00863EB3"/>
    <w:p w14:paraId="49C6101E" w14:textId="77777777" w:rsidR="00F84BB4" w:rsidRDefault="00F84BB4" w:rsidP="00863EB3"/>
    <w:p w14:paraId="1B11FE3D" w14:textId="77777777" w:rsidR="00F84BB4" w:rsidRDefault="00F84BB4" w:rsidP="00863EB3"/>
    <w:p w14:paraId="3D3FD565" w14:textId="77777777" w:rsidR="00F84BB4" w:rsidRDefault="00F84BB4" w:rsidP="00863EB3"/>
    <w:p w14:paraId="0C95D118" w14:textId="77777777" w:rsidR="00863EB3" w:rsidRPr="00863EB3" w:rsidRDefault="00863EB3" w:rsidP="00534ADB">
      <w:pPr>
        <w:ind w:firstLine="0"/>
      </w:pPr>
    </w:p>
    <w:p w14:paraId="51B3E38D" w14:textId="77777777" w:rsidR="00863EB3" w:rsidRDefault="00863EB3" w:rsidP="00863EB3"/>
    <w:p w14:paraId="55FBC4C6" w14:textId="5ED0A672" w:rsidR="00863EB3" w:rsidRDefault="00863EB3" w:rsidP="00F84BB4">
      <w:pPr>
        <w:pStyle w:val="Heading1"/>
        <w:numPr>
          <w:ilvl w:val="0"/>
          <w:numId w:val="12"/>
        </w:numPr>
        <w:tabs>
          <w:tab w:val="num" w:pos="1080"/>
        </w:tabs>
        <w:ind w:left="1080"/>
      </w:pPr>
      <w:r>
        <w:lastRenderedPageBreak/>
        <w:t>Moderation processes</w:t>
      </w:r>
    </w:p>
    <w:p w14:paraId="688A82ED" w14:textId="7AB6896E" w:rsidR="00863EB3" w:rsidRDefault="00863EB3" w:rsidP="00F84BB4">
      <w:pPr>
        <w:ind w:firstLine="0"/>
      </w:pPr>
      <w:r>
        <w:rPr>
          <w:i/>
          <w:iCs/>
        </w:rPr>
        <w:t xml:space="preserve">Definition: </w:t>
      </w:r>
      <w:r>
        <w:t>Global theme relating to the procedural and organizational aspects of being a moderator.</w:t>
      </w:r>
    </w:p>
    <w:p w14:paraId="778C5F63" w14:textId="006AE737" w:rsidR="00F84BB4" w:rsidRPr="00F84BB4" w:rsidRDefault="00863EB3" w:rsidP="00F84BB4">
      <w:pPr>
        <w:pStyle w:val="Heading2"/>
        <w:numPr>
          <w:ilvl w:val="1"/>
          <w:numId w:val="12"/>
        </w:numPr>
        <w:tabs>
          <w:tab w:val="num" w:pos="1080"/>
        </w:tabs>
        <w:ind w:left="1080" w:hanging="360"/>
        <w:rPr>
          <w:b w:val="0"/>
          <w:bCs w:val="0"/>
        </w:rPr>
      </w:pPr>
      <w:r>
        <w:t>Operational moderation processes</w:t>
      </w:r>
    </w:p>
    <w:p w14:paraId="103ECE1A" w14:textId="2E755FC8" w:rsidR="00863EB3" w:rsidRPr="00F84BB4" w:rsidRDefault="00863EB3" w:rsidP="00F84BB4">
      <w:pPr>
        <w:pStyle w:val="Heading2"/>
        <w:rPr>
          <w:rStyle w:val="Heading3Char"/>
          <w:kern w:val="0"/>
        </w:rPr>
      </w:pPr>
      <w:r w:rsidRPr="00F84BB4">
        <w:rPr>
          <w:b w:val="0"/>
          <w:bCs w:val="0"/>
          <w:i/>
          <w:iCs/>
        </w:rPr>
        <w:t>Definition:</w:t>
      </w:r>
      <w:r w:rsidRPr="00F84BB4">
        <w:rPr>
          <w:b w:val="0"/>
          <w:bCs w:val="0"/>
        </w:rPr>
        <w:t xml:space="preserve"> Theme relating to what the operational duties of a moderator (e.g., checking the mod queue, using auto-mod, interacting with users, etc.). </w:t>
      </w:r>
    </w:p>
    <w:p w14:paraId="241C2600" w14:textId="29F1EA24" w:rsidR="002D5043" w:rsidRPr="002D5043" w:rsidRDefault="00863EB3" w:rsidP="00863EB3">
      <w:pPr>
        <w:pStyle w:val="Heading3"/>
        <w:numPr>
          <w:ilvl w:val="2"/>
          <w:numId w:val="12"/>
        </w:numPr>
        <w:tabs>
          <w:tab w:val="num" w:pos="1080"/>
        </w:tabs>
        <w:ind w:left="1080" w:hanging="360"/>
      </w:pPr>
      <w:r w:rsidRPr="00F84BB4">
        <w:rPr>
          <w:b w:val="0"/>
          <w:bCs w:val="0"/>
        </w:rPr>
        <w:t xml:space="preserve">5_Moderator operational </w:t>
      </w:r>
      <w:proofErr w:type="spellStart"/>
      <w:r w:rsidRPr="00F84BB4">
        <w:rPr>
          <w:b w:val="0"/>
          <w:bCs w:val="0"/>
        </w:rPr>
        <w:t>dutie</w:t>
      </w:r>
      <w:proofErr w:type="spellEnd"/>
    </w:p>
    <w:p w14:paraId="54756DB9" w14:textId="298666A2" w:rsidR="00863EB3" w:rsidRDefault="00863EB3" w:rsidP="002D5043">
      <w:pPr>
        <w:pStyle w:val="Heading3"/>
        <w:ind w:firstLine="0"/>
      </w:pPr>
      <w:r w:rsidRPr="002D5043">
        <w:rPr>
          <w:b w:val="0"/>
          <w:bCs w:val="0"/>
          <w:i/>
          <w:iCs/>
        </w:rPr>
        <w:t>Definition</w:t>
      </w:r>
      <w:r w:rsidRPr="002D5043">
        <w:rPr>
          <w:b w:val="0"/>
          <w:bCs w:val="0"/>
        </w:rPr>
        <w:t>: Topic relating to descriptions of day-to-day operational duties of moderators.</w:t>
      </w:r>
    </w:p>
    <w:p w14:paraId="721C4FC5" w14:textId="77777777" w:rsidR="002D5043" w:rsidRPr="002D5043" w:rsidRDefault="00863EB3" w:rsidP="00863EB3">
      <w:pPr>
        <w:pStyle w:val="Heading3"/>
        <w:numPr>
          <w:ilvl w:val="2"/>
          <w:numId w:val="12"/>
        </w:numPr>
        <w:tabs>
          <w:tab w:val="num" w:pos="1080"/>
        </w:tabs>
        <w:ind w:left="1080" w:hanging="360"/>
        <w:rPr>
          <w:rStyle w:val="Heading3Char"/>
          <w:b/>
          <w:bCs/>
          <w:kern w:val="0"/>
        </w:rPr>
      </w:pPr>
      <w:r w:rsidRPr="00C813B7">
        <w:rPr>
          <w:rStyle w:val="Heading3Char"/>
        </w:rPr>
        <w:t>1_User rule violations</w:t>
      </w:r>
      <w:r>
        <w:rPr>
          <w:rStyle w:val="Heading3Char"/>
        </w:rPr>
        <w:t xml:space="preserve"> </w:t>
      </w:r>
    </w:p>
    <w:p w14:paraId="529A41EB" w14:textId="76E6D7B7" w:rsidR="00863EB3" w:rsidRDefault="00863EB3" w:rsidP="002D5043">
      <w:pPr>
        <w:pStyle w:val="Heading3"/>
        <w:ind w:firstLine="0"/>
      </w:pPr>
      <w:r w:rsidRPr="002D5043">
        <w:rPr>
          <w:b w:val="0"/>
          <w:bCs w:val="0"/>
          <w:i/>
          <w:iCs/>
        </w:rPr>
        <w:t>Definition</w:t>
      </w:r>
      <w:r w:rsidRPr="002D5043">
        <w:rPr>
          <w:b w:val="0"/>
          <w:bCs w:val="0"/>
        </w:rPr>
        <w:t>: Topic relating to examples of users violating specific subreddit or site-wide rules.</w:t>
      </w:r>
    </w:p>
    <w:p w14:paraId="1809A986" w14:textId="77777777" w:rsidR="002D5043" w:rsidRDefault="00863EB3" w:rsidP="002D5043">
      <w:pPr>
        <w:pStyle w:val="Heading3"/>
        <w:numPr>
          <w:ilvl w:val="2"/>
          <w:numId w:val="12"/>
        </w:numPr>
        <w:tabs>
          <w:tab w:val="num" w:pos="1080"/>
        </w:tabs>
        <w:ind w:left="1080" w:hanging="360"/>
      </w:pPr>
      <w:r w:rsidRPr="00BA6BFD">
        <w:t>12_Auto-mod and bots in moderation</w:t>
      </w:r>
    </w:p>
    <w:p w14:paraId="5D475B77" w14:textId="45B92AD5" w:rsidR="00863EB3" w:rsidRPr="002D5043" w:rsidRDefault="002D5043" w:rsidP="002D5043">
      <w:pPr>
        <w:ind w:firstLine="0"/>
      </w:pPr>
      <w:r w:rsidRPr="002D5043">
        <w:rPr>
          <w:i/>
          <w:iCs/>
        </w:rPr>
        <w:t>D</w:t>
      </w:r>
      <w:r w:rsidR="00863EB3" w:rsidRPr="002D5043">
        <w:rPr>
          <w:i/>
          <w:iCs/>
        </w:rPr>
        <w:t xml:space="preserve">efinition: </w:t>
      </w:r>
      <w:r w:rsidR="00863EB3" w:rsidRPr="002D5043">
        <w:t xml:space="preserve">Topic relating to descriptions of auto-moderator and other bot uses for current moderation practices. </w:t>
      </w:r>
    </w:p>
    <w:p w14:paraId="5DDDAC5D" w14:textId="0EF66038" w:rsidR="002D5043" w:rsidRDefault="00863EB3" w:rsidP="002D5043">
      <w:r w:rsidRPr="00DF19A7">
        <w:rPr>
          <w:rStyle w:val="Heading3Char"/>
        </w:rPr>
        <w:t>14_The worst parts of moderation</w:t>
      </w:r>
    </w:p>
    <w:p w14:paraId="158CC6FE" w14:textId="1CD60CE0" w:rsidR="00863EB3" w:rsidRDefault="00863EB3" w:rsidP="002D5043">
      <w:pPr>
        <w:ind w:firstLine="0"/>
      </w:pPr>
      <w:r w:rsidRPr="002D5043">
        <w:rPr>
          <w:i/>
          <w:iCs/>
        </w:rPr>
        <w:t xml:space="preserve">Definition: </w:t>
      </w:r>
      <w:r>
        <w:t>Topic relating to descriptions and examples of the problems encountered whilst performing daily moderation duties.</w:t>
      </w:r>
    </w:p>
    <w:p w14:paraId="54BAB1D3" w14:textId="6E29AE82" w:rsidR="00863EB3" w:rsidRDefault="00863EB3" w:rsidP="002D5043">
      <w:r w:rsidRPr="00C813B7">
        <w:rPr>
          <w:rStyle w:val="Heading3Char"/>
        </w:rPr>
        <w:t>16_Subjectivity and lenience in moderation</w:t>
      </w:r>
      <w:r>
        <w:br/>
      </w:r>
      <w:r>
        <w:rPr>
          <w:i/>
          <w:iCs/>
        </w:rPr>
        <w:t xml:space="preserve">Definition: </w:t>
      </w:r>
      <w:r>
        <w:t>Topic relating to examples of moderators using subjective judgment during daily practice, including having lenience with rule violating users.</w:t>
      </w:r>
    </w:p>
    <w:p w14:paraId="1D0CE702" w14:textId="77777777" w:rsidR="0034066E" w:rsidRDefault="00863EB3" w:rsidP="0034066E">
      <w:pPr>
        <w:pStyle w:val="ListParagraph"/>
        <w:numPr>
          <w:ilvl w:val="1"/>
          <w:numId w:val="12"/>
        </w:numPr>
      </w:pPr>
      <w:r w:rsidRPr="00C813B7">
        <w:rPr>
          <w:rStyle w:val="Heading2Char"/>
        </w:rPr>
        <w:t>Managerial moderation processes</w:t>
      </w:r>
    </w:p>
    <w:p w14:paraId="1944C44C" w14:textId="3D6685F8" w:rsidR="00863EB3" w:rsidRDefault="00863EB3" w:rsidP="0034066E">
      <w:pPr>
        <w:ind w:firstLine="0"/>
      </w:pPr>
      <w:r w:rsidRPr="0034066E">
        <w:rPr>
          <w:i/>
          <w:iCs/>
        </w:rPr>
        <w:t xml:space="preserve">Definition: </w:t>
      </w:r>
      <w:r>
        <w:t>Theme relating to the managerial duties (e.g., communicating with other moderators, managing the hierarchy in moderators, equality of mod team, etc.).</w:t>
      </w:r>
    </w:p>
    <w:p w14:paraId="455FC870" w14:textId="2D1E8754" w:rsidR="0034066E" w:rsidRPr="0034066E" w:rsidRDefault="00863EB3" w:rsidP="0034066E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6_D.E.I. in moderatio</w:t>
      </w:r>
      <w:r w:rsidR="0034066E">
        <w:rPr>
          <w:rStyle w:val="Heading3Char"/>
        </w:rPr>
        <w:t>n</w:t>
      </w:r>
    </w:p>
    <w:p w14:paraId="7E2B4683" w14:textId="073A7A62" w:rsidR="00863EB3" w:rsidRDefault="00863EB3" w:rsidP="0034066E">
      <w:pPr>
        <w:ind w:firstLine="0"/>
      </w:pPr>
      <w:r w:rsidRPr="0034066E">
        <w:rPr>
          <w:i/>
          <w:iCs/>
        </w:rPr>
        <w:t>Definition</w:t>
      </w:r>
      <w:r>
        <w:t>: Topic relating to descriptions and examples of ways the moderators deal with D.E.I. problems (e.g., racism/sexism in moderators)</w:t>
      </w:r>
    </w:p>
    <w:p w14:paraId="24BEB554" w14:textId="4B6221B3" w:rsidR="0034066E" w:rsidRPr="0034066E" w:rsidRDefault="00863EB3" w:rsidP="0034066E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lastRenderedPageBreak/>
        <w:t>7_Hierarchy and Voting in Moderation</w:t>
      </w:r>
    </w:p>
    <w:p w14:paraId="5D3D048D" w14:textId="379222D8" w:rsidR="00863EB3" w:rsidRDefault="00863EB3" w:rsidP="0034066E">
      <w:pPr>
        <w:ind w:firstLine="0"/>
      </w:pPr>
      <w:r w:rsidRPr="0034066E">
        <w:rPr>
          <w:i/>
          <w:iCs/>
        </w:rPr>
        <w:t xml:space="preserve">Definition: </w:t>
      </w:r>
      <w:r>
        <w:t>Topic relating to descriptions of the hierarchy and voting mechanisms in moderation.</w:t>
      </w:r>
    </w:p>
    <w:p w14:paraId="59A24179" w14:textId="77777777" w:rsidR="0034066E" w:rsidRPr="0034066E" w:rsidRDefault="00863EB3" w:rsidP="0034066E">
      <w:pPr>
        <w:pStyle w:val="ListParagraph"/>
        <w:numPr>
          <w:ilvl w:val="2"/>
          <w:numId w:val="1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kern w:val="0"/>
        </w:rPr>
      </w:pPr>
      <w:r w:rsidRPr="00C813B7">
        <w:rPr>
          <w:rStyle w:val="Heading3Char"/>
        </w:rPr>
        <w:t>8_Problems with moderator managemen</w:t>
      </w:r>
      <w:r w:rsidR="0034066E">
        <w:rPr>
          <w:rStyle w:val="Heading3Char"/>
        </w:rPr>
        <w:t>t</w:t>
      </w:r>
    </w:p>
    <w:p w14:paraId="08E483E5" w14:textId="052490BC" w:rsidR="00863EB3" w:rsidRDefault="00863EB3" w:rsidP="0034066E">
      <w:pPr>
        <w:ind w:firstLine="0"/>
      </w:pPr>
      <w:r w:rsidRPr="0034066E">
        <w:rPr>
          <w:i/>
          <w:iCs/>
        </w:rPr>
        <w:t xml:space="preserve">Definition: </w:t>
      </w:r>
      <w:r>
        <w:t>Topic relating to examples of difficulties in managing relationships between moderators.</w:t>
      </w:r>
    </w:p>
    <w:p w14:paraId="6D8D339E" w14:textId="77777777" w:rsidR="0034066E" w:rsidRDefault="00863EB3" w:rsidP="0034066E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9_Managing research into subreddit</w:t>
      </w:r>
    </w:p>
    <w:p w14:paraId="41A4A688" w14:textId="48B91A7C" w:rsidR="00863EB3" w:rsidRDefault="00863EB3" w:rsidP="0034066E">
      <w:pPr>
        <w:ind w:firstLine="0"/>
      </w:pPr>
      <w:r w:rsidRPr="0034066E">
        <w:rPr>
          <w:i/>
          <w:iCs/>
        </w:rPr>
        <w:t xml:space="preserve">Definition: </w:t>
      </w:r>
      <w:r>
        <w:t>Topic relating to examples of ways moderators manage their relationship with researchers.</w:t>
      </w:r>
    </w:p>
    <w:p w14:paraId="7EEB820E" w14:textId="2FA30ECC" w:rsidR="0034066E" w:rsidRPr="0034066E" w:rsidRDefault="00863EB3" w:rsidP="0034066E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15_Communication between moderators</w:t>
      </w:r>
    </w:p>
    <w:p w14:paraId="64958E0A" w14:textId="0D332167" w:rsidR="00863EB3" w:rsidRDefault="00863EB3" w:rsidP="0034066E">
      <w:pPr>
        <w:ind w:firstLine="0"/>
      </w:pPr>
      <w:r w:rsidRPr="0034066E">
        <w:rPr>
          <w:i/>
          <w:iCs/>
        </w:rPr>
        <w:t xml:space="preserve">Definition: </w:t>
      </w:r>
      <w:r>
        <w:t xml:space="preserve">Topic relating to descriptions and examples of moderator’s communications (e.g., using slack/discord, some/a lot of communication, etc.). </w:t>
      </w:r>
    </w:p>
    <w:p w14:paraId="5BEF934B" w14:textId="41959A04" w:rsidR="00AB7D9F" w:rsidRPr="00AB7D9F" w:rsidRDefault="00863EB3" w:rsidP="00AB7D9F">
      <w:pPr>
        <w:pStyle w:val="ListParagraph"/>
        <w:numPr>
          <w:ilvl w:val="1"/>
          <w:numId w:val="12"/>
        </w:numPr>
      </w:pPr>
      <w:r w:rsidRPr="00C813B7">
        <w:rPr>
          <w:rStyle w:val="Heading2Char"/>
        </w:rPr>
        <w:t>Subreddit rules</w:t>
      </w:r>
    </w:p>
    <w:p w14:paraId="5876FF48" w14:textId="23425D80" w:rsidR="00863EB3" w:rsidRDefault="00863EB3" w:rsidP="00AB7D9F">
      <w:pPr>
        <w:ind w:firstLine="0"/>
      </w:pPr>
      <w:r w:rsidRPr="00AB7D9F">
        <w:rPr>
          <w:i/>
          <w:iCs/>
        </w:rPr>
        <w:t xml:space="preserve">Definition: </w:t>
      </w:r>
      <w:r>
        <w:t xml:space="preserve">Theme relating to the written rules of a subreddit for users and moderators </w:t>
      </w:r>
    </w:p>
    <w:p w14:paraId="5D346055" w14:textId="69183121" w:rsidR="00AB7D9F" w:rsidRDefault="00863EB3" w:rsidP="00AB7D9F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3_Details of subreddit rules</w:t>
      </w:r>
    </w:p>
    <w:p w14:paraId="682C4B57" w14:textId="6F35F85E" w:rsidR="00863EB3" w:rsidRDefault="00863EB3" w:rsidP="00AB7D9F">
      <w:pPr>
        <w:ind w:firstLine="0"/>
      </w:pPr>
      <w:r w:rsidRPr="00AB7D9F">
        <w:rPr>
          <w:i/>
          <w:iCs/>
        </w:rPr>
        <w:t xml:space="preserve">Definition: </w:t>
      </w:r>
      <w:r>
        <w:t xml:space="preserve">Topic relating to descriptions of a subreddit’s specific rules. </w:t>
      </w:r>
    </w:p>
    <w:p w14:paraId="4BAABF7A" w14:textId="4AD6E122" w:rsidR="00AB7D9F" w:rsidRPr="00AB7D9F" w:rsidRDefault="00863EB3" w:rsidP="00AB7D9F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22_Reddit rules about making money using a subreddit</w:t>
      </w:r>
    </w:p>
    <w:p w14:paraId="06532ED0" w14:textId="4F8C1266" w:rsidR="00863EB3" w:rsidRDefault="00863EB3" w:rsidP="00AB7D9F">
      <w:pPr>
        <w:ind w:firstLine="0"/>
      </w:pPr>
      <w:r w:rsidRPr="00AB7D9F">
        <w:rPr>
          <w:i/>
          <w:iCs/>
        </w:rPr>
        <w:t xml:space="preserve">Definition: </w:t>
      </w:r>
      <w:r>
        <w:t xml:space="preserve">Topic relating to examples of money-related rules for moderators and users (e.g., no advertising, no compensation for moderation, etc.). </w:t>
      </w:r>
    </w:p>
    <w:p w14:paraId="40378BBF" w14:textId="77777777" w:rsidR="00863EB3" w:rsidRDefault="00863EB3" w:rsidP="00E076B8">
      <w:pPr>
        <w:ind w:firstLine="0"/>
      </w:pPr>
    </w:p>
    <w:p w14:paraId="070A898F" w14:textId="77777777" w:rsidR="00E076B8" w:rsidRDefault="00E076B8" w:rsidP="00E076B8">
      <w:pPr>
        <w:ind w:firstLine="0"/>
      </w:pPr>
    </w:p>
    <w:p w14:paraId="0BB44235" w14:textId="77777777" w:rsidR="00E076B8" w:rsidRDefault="00E076B8" w:rsidP="00E076B8">
      <w:pPr>
        <w:ind w:firstLine="0"/>
      </w:pPr>
    </w:p>
    <w:p w14:paraId="03B58F75" w14:textId="77777777" w:rsidR="00E076B8" w:rsidRDefault="00E076B8" w:rsidP="00E076B8">
      <w:pPr>
        <w:ind w:firstLine="0"/>
      </w:pPr>
    </w:p>
    <w:p w14:paraId="15FC3146" w14:textId="77777777" w:rsidR="00E076B8" w:rsidRDefault="00E076B8" w:rsidP="00E076B8">
      <w:pPr>
        <w:ind w:firstLine="0"/>
      </w:pPr>
    </w:p>
    <w:p w14:paraId="2DF90258" w14:textId="77777777" w:rsidR="00863EB3" w:rsidRDefault="00863EB3" w:rsidP="002D5043"/>
    <w:p w14:paraId="44DBA948" w14:textId="77777777" w:rsidR="00863EB3" w:rsidRPr="00E076B8" w:rsidRDefault="00863EB3" w:rsidP="00E076B8">
      <w:pPr>
        <w:pStyle w:val="ListParagraph"/>
        <w:numPr>
          <w:ilvl w:val="0"/>
          <w:numId w:val="12"/>
        </w:numPr>
        <w:jc w:val="center"/>
        <w:rPr>
          <w:b/>
          <w:bCs/>
        </w:rPr>
      </w:pPr>
      <w:r w:rsidRPr="00E076B8">
        <w:rPr>
          <w:b/>
          <w:bCs/>
        </w:rPr>
        <w:lastRenderedPageBreak/>
        <w:t>Reasons for moderation</w:t>
      </w:r>
    </w:p>
    <w:p w14:paraId="6787DEDD" w14:textId="585F52E2" w:rsidR="00863EB3" w:rsidRDefault="00863EB3" w:rsidP="00E076B8">
      <w:pPr>
        <w:ind w:firstLine="0"/>
      </w:pPr>
      <w:r>
        <w:rPr>
          <w:i/>
          <w:iCs/>
        </w:rPr>
        <w:t xml:space="preserve">Definition: </w:t>
      </w:r>
      <w:r>
        <w:t>Global theme relating to the reasons moderation is needed.</w:t>
      </w:r>
    </w:p>
    <w:p w14:paraId="52C941E0" w14:textId="45EADB64" w:rsidR="00E076B8" w:rsidRDefault="00863EB3" w:rsidP="00E076B8">
      <w:pPr>
        <w:pStyle w:val="ListParagraph"/>
        <w:numPr>
          <w:ilvl w:val="1"/>
          <w:numId w:val="12"/>
        </w:numPr>
      </w:pPr>
      <w:r w:rsidRPr="00C813B7">
        <w:rPr>
          <w:rStyle w:val="Heading2Char"/>
        </w:rPr>
        <w:t>Affordances of online dialogue</w:t>
      </w:r>
    </w:p>
    <w:p w14:paraId="627DA311" w14:textId="391864E4" w:rsidR="00863EB3" w:rsidRDefault="00863EB3" w:rsidP="00E076B8">
      <w:pPr>
        <w:ind w:left="360" w:firstLine="0"/>
      </w:pPr>
      <w:r w:rsidRPr="00E076B8">
        <w:rPr>
          <w:i/>
          <w:iCs/>
        </w:rPr>
        <w:t xml:space="preserve">Definition: </w:t>
      </w:r>
      <w:r>
        <w:t>Theme relating to the features of online dialogue spaces (e.g., anonymous users, algorithmic content selection, etc.).</w:t>
      </w:r>
    </w:p>
    <w:p w14:paraId="618E72BE" w14:textId="717DABCD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0_Anonymity as online dialogue</w:t>
      </w:r>
    </w:p>
    <w:p w14:paraId="08E5BAC4" w14:textId="1102D417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 xml:space="preserve">Topic relating to discussions about how anonymity characterizes the difference between online and offline dialogue. </w:t>
      </w:r>
    </w:p>
    <w:p w14:paraId="1263FD21" w14:textId="4EFB1DDA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2_The future of AI in moderation</w:t>
      </w:r>
    </w:p>
    <w:p w14:paraId="703AA0C8" w14:textId="5BFB7EB8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>Topic relating to discussions about the future of technology and AI in moderation, including limitations of technology for capturing context in text-based dialogue.</w:t>
      </w:r>
    </w:p>
    <w:p w14:paraId="75C7C7CA" w14:textId="77777777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10_</w:t>
      </w:r>
      <w:proofErr w:type="gramStart"/>
      <w:r w:rsidRPr="00C813B7">
        <w:rPr>
          <w:rStyle w:val="Heading3Char"/>
        </w:rPr>
        <w:t>Social media</w:t>
      </w:r>
      <w:proofErr w:type="gramEnd"/>
      <w:r w:rsidRPr="00C813B7">
        <w:rPr>
          <w:rStyle w:val="Heading3Char"/>
        </w:rPr>
        <w:t xml:space="preserve"> amplifies ignorance and misinformation</w:t>
      </w:r>
    </w:p>
    <w:p w14:paraId="1436FF9C" w14:textId="1D1F5BC9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 xml:space="preserve">Topic relating to discussions about social media enabling the spread of misinformation and ignorance with their social networking algorithms. </w:t>
      </w:r>
    </w:p>
    <w:p w14:paraId="61121A05" w14:textId="6D84DD01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25_Anarchy and chaos without moderation</w:t>
      </w:r>
    </w:p>
    <w:p w14:paraId="0FE41875" w14:textId="2F2D1BE3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>Topic relating to how anarchy and chaos would spread without moderation (e.g., 4chan).</w:t>
      </w:r>
    </w:p>
    <w:p w14:paraId="6BD64EE5" w14:textId="77777777" w:rsidR="00E076B8" w:rsidRDefault="00863EB3" w:rsidP="00E076B8">
      <w:pPr>
        <w:pStyle w:val="ListParagraph"/>
        <w:numPr>
          <w:ilvl w:val="1"/>
          <w:numId w:val="12"/>
        </w:numPr>
      </w:pPr>
      <w:r w:rsidRPr="00C813B7">
        <w:rPr>
          <w:rStyle w:val="Heading2Char"/>
        </w:rPr>
        <w:t>Motivations for moderating</w:t>
      </w:r>
    </w:p>
    <w:p w14:paraId="3C8B0391" w14:textId="04F4ED7F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 xml:space="preserve">Theme relating to the motivations behind moderation practices (personal, social, practical, etc.). </w:t>
      </w:r>
    </w:p>
    <w:p w14:paraId="2E0ABF89" w14:textId="77777777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8_The necessity of moderation</w:t>
      </w:r>
    </w:p>
    <w:p w14:paraId="3C149AF5" w14:textId="25C65654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>Topic relating to discussion of why moderation is needed in online dialogue.</w:t>
      </w:r>
    </w:p>
    <w:p w14:paraId="0FC20437" w14:textId="77777777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9_Moderation as encouraging good conversation</w:t>
      </w:r>
    </w:p>
    <w:p w14:paraId="7D897534" w14:textId="33290C41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 xml:space="preserve">Topic relating to discussion of how moderation is done to encourage good conversation. </w:t>
      </w:r>
    </w:p>
    <w:p w14:paraId="1D6241AE" w14:textId="247C3C27" w:rsidR="00863EB3" w:rsidRDefault="00863EB3" w:rsidP="00E076B8">
      <w:pPr>
        <w:pStyle w:val="ListParagraph"/>
        <w:numPr>
          <w:ilvl w:val="2"/>
          <w:numId w:val="12"/>
        </w:numPr>
      </w:pPr>
      <w:r w:rsidRPr="00FB6005">
        <w:lastRenderedPageBreak/>
        <w:t>11_Moderation as reducing harm</w:t>
      </w:r>
    </w:p>
    <w:p w14:paraId="5D7E785E" w14:textId="0E167617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 xml:space="preserve">Topic relating to discussion of how moderation is done to reduce harm. </w:t>
      </w:r>
    </w:p>
    <w:p w14:paraId="526126A0" w14:textId="13D9FB05" w:rsidR="00E076B8" w:rsidRDefault="00863EB3" w:rsidP="00E076B8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13_Primary goal of moderation</w:t>
      </w:r>
    </w:p>
    <w:p w14:paraId="57DC84EA" w14:textId="2C7FA045" w:rsidR="00863EB3" w:rsidRDefault="00863EB3" w:rsidP="00E076B8">
      <w:pPr>
        <w:ind w:firstLine="0"/>
      </w:pPr>
      <w:r w:rsidRPr="00E076B8">
        <w:rPr>
          <w:i/>
          <w:iCs/>
        </w:rPr>
        <w:t xml:space="preserve">Definition: </w:t>
      </w:r>
      <w:r>
        <w:t>Topic relating to discussion of moderators’ primary goal when moderating.</w:t>
      </w:r>
    </w:p>
    <w:p w14:paraId="2E49746E" w14:textId="2970795E" w:rsidR="00C84A3A" w:rsidRPr="00C84A3A" w:rsidRDefault="00863EB3" w:rsidP="00C84A3A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20_Moderation to hold people accountable for their speech</w:t>
      </w:r>
    </w:p>
    <w:p w14:paraId="41E3EBE2" w14:textId="58BEE44E" w:rsidR="00863EB3" w:rsidRDefault="00863EB3" w:rsidP="00C84A3A">
      <w:pPr>
        <w:ind w:firstLine="0"/>
      </w:pPr>
      <w:r w:rsidRPr="00C84A3A">
        <w:rPr>
          <w:i/>
          <w:iCs/>
        </w:rPr>
        <w:t xml:space="preserve">Definition: </w:t>
      </w:r>
      <w:r>
        <w:t xml:space="preserve">Topic relating to discussion of how moderation is needed to hold people accountable for their speech (and thus limit free speech). </w:t>
      </w:r>
    </w:p>
    <w:p w14:paraId="13057374" w14:textId="77777777" w:rsidR="00C84A3A" w:rsidRPr="00C84A3A" w:rsidRDefault="00863EB3" w:rsidP="00C84A3A">
      <w:pPr>
        <w:pStyle w:val="ListParagraph"/>
        <w:numPr>
          <w:ilvl w:val="2"/>
          <w:numId w:val="1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kern w:val="0"/>
        </w:rPr>
      </w:pPr>
      <w:r w:rsidRPr="00C813B7">
        <w:rPr>
          <w:rStyle w:val="Heading3Char"/>
        </w:rPr>
        <w:t>24_Personal motivations for moderating</w:t>
      </w:r>
    </w:p>
    <w:p w14:paraId="5FDD2600" w14:textId="7C66E8FF" w:rsidR="00863EB3" w:rsidRDefault="00863EB3" w:rsidP="00C84A3A">
      <w:pPr>
        <w:ind w:firstLine="0"/>
      </w:pPr>
      <w:r w:rsidRPr="00C84A3A">
        <w:rPr>
          <w:i/>
          <w:iCs/>
        </w:rPr>
        <w:t>Definition</w:t>
      </w:r>
      <w:r>
        <w:t xml:space="preserve">: Topic relating to discussion of personal motivations of moderators for moderating (both in the speaker and observed in others). </w:t>
      </w:r>
    </w:p>
    <w:p w14:paraId="2BEFD148" w14:textId="7B35146C" w:rsidR="00C84A3A" w:rsidRDefault="00863EB3" w:rsidP="00C84A3A">
      <w:pPr>
        <w:pStyle w:val="ListParagraph"/>
        <w:numPr>
          <w:ilvl w:val="1"/>
          <w:numId w:val="12"/>
        </w:numPr>
      </w:pPr>
      <w:r w:rsidRPr="00C813B7">
        <w:rPr>
          <w:rStyle w:val="Heading2Char"/>
        </w:rPr>
        <w:t>Norms of online dialogue</w:t>
      </w:r>
    </w:p>
    <w:p w14:paraId="4207B33A" w14:textId="3E5D7B3B" w:rsidR="00863EB3" w:rsidRDefault="00863EB3" w:rsidP="00C84A3A">
      <w:pPr>
        <w:ind w:firstLine="0"/>
      </w:pPr>
      <w:r w:rsidRPr="00C84A3A">
        <w:rPr>
          <w:i/>
          <w:iCs/>
        </w:rPr>
        <w:t xml:space="preserve">Definition: </w:t>
      </w:r>
      <w:r>
        <w:t xml:space="preserve">Theme relating to the norms governing online dialogues. </w:t>
      </w:r>
    </w:p>
    <w:p w14:paraId="240509BC" w14:textId="6EA0B101" w:rsidR="00C84A3A" w:rsidRPr="00C84A3A" w:rsidRDefault="00863EB3" w:rsidP="00C84A3A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4_Free speech and its limitations</w:t>
      </w:r>
    </w:p>
    <w:p w14:paraId="3C73A11F" w14:textId="4AA893DD" w:rsidR="00863EB3" w:rsidRDefault="00863EB3" w:rsidP="00C84A3A">
      <w:pPr>
        <w:ind w:firstLine="0"/>
      </w:pPr>
      <w:r w:rsidRPr="00C84A3A">
        <w:rPr>
          <w:i/>
          <w:iCs/>
        </w:rPr>
        <w:t>Definition</w:t>
      </w:r>
      <w:r>
        <w:t>: Topic relating to discussions of free speech.</w:t>
      </w:r>
    </w:p>
    <w:p w14:paraId="290AE7F5" w14:textId="3C4F7E6D" w:rsidR="00C84A3A" w:rsidRDefault="00863EB3" w:rsidP="00C84A3A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>17_Features of high quality subreddits</w:t>
      </w:r>
    </w:p>
    <w:p w14:paraId="3AF8EF10" w14:textId="50B1F1D7" w:rsidR="00863EB3" w:rsidRDefault="00863EB3" w:rsidP="00C84A3A">
      <w:pPr>
        <w:ind w:firstLine="0"/>
      </w:pPr>
      <w:r w:rsidRPr="00C84A3A">
        <w:rPr>
          <w:i/>
          <w:iCs/>
        </w:rPr>
        <w:t>Definition</w:t>
      </w:r>
      <w:r>
        <w:t>: Topic relating to discussions of what makes a high quality subreddit.</w:t>
      </w:r>
    </w:p>
    <w:p w14:paraId="27704F5C" w14:textId="394E7A64" w:rsidR="00C84A3A" w:rsidRDefault="00863EB3" w:rsidP="00C84A3A">
      <w:pPr>
        <w:pStyle w:val="ListParagraph"/>
        <w:numPr>
          <w:ilvl w:val="2"/>
          <w:numId w:val="12"/>
        </w:numPr>
      </w:pPr>
      <w:r w:rsidRPr="00C813B7">
        <w:rPr>
          <w:rStyle w:val="Heading3Char"/>
        </w:rPr>
        <w:t xml:space="preserve">21_The role of </w:t>
      </w:r>
      <w:proofErr w:type="spellStart"/>
      <w:r w:rsidR="005A2543">
        <w:rPr>
          <w:rStyle w:val="Heading3Char"/>
        </w:rPr>
        <w:t>R</w:t>
      </w:r>
      <w:r w:rsidRPr="00C813B7">
        <w:rPr>
          <w:rStyle w:val="Heading3Char"/>
        </w:rPr>
        <w:t>e</w:t>
      </w:r>
      <w:r>
        <w:rPr>
          <w:rStyle w:val="Heading3Char"/>
        </w:rPr>
        <w:t>d</w:t>
      </w:r>
      <w:r w:rsidRPr="00C813B7">
        <w:rPr>
          <w:rStyle w:val="Heading3Char"/>
        </w:rPr>
        <w:t>diquette</w:t>
      </w:r>
      <w:proofErr w:type="spellEnd"/>
      <w:r w:rsidRPr="00C813B7">
        <w:rPr>
          <w:rStyle w:val="Heading3Char"/>
        </w:rPr>
        <w:t xml:space="preserve"> in moderation</w:t>
      </w:r>
    </w:p>
    <w:p w14:paraId="7AF8199E" w14:textId="358366F6" w:rsidR="00863EB3" w:rsidRDefault="00863EB3" w:rsidP="00C84A3A">
      <w:pPr>
        <w:ind w:firstLine="0"/>
      </w:pPr>
      <w:r w:rsidRPr="00C84A3A">
        <w:rPr>
          <w:i/>
          <w:iCs/>
        </w:rPr>
        <w:t>Definition</w:t>
      </w:r>
      <w:r>
        <w:t xml:space="preserve">: Topic relating to discussions of the role of </w:t>
      </w:r>
      <w:proofErr w:type="spellStart"/>
      <w:r w:rsidR="005A2543">
        <w:t>R</w:t>
      </w:r>
      <w:r>
        <w:t>eddiquette</w:t>
      </w:r>
      <w:proofErr w:type="spellEnd"/>
      <w:r>
        <w:t xml:space="preserve"> (e.g., as common sense).</w:t>
      </w:r>
    </w:p>
    <w:p w14:paraId="27646298" w14:textId="12BA3356" w:rsidR="000B7CA3" w:rsidRDefault="00863EB3" w:rsidP="002D5043">
      <w:r w:rsidRPr="00C813B7">
        <w:rPr>
          <w:rStyle w:val="Heading3Char"/>
        </w:rPr>
        <w:t>23_Anti-social behavior varies by context</w:t>
      </w:r>
      <w:r>
        <w:br/>
      </w:r>
      <w:r>
        <w:rPr>
          <w:i/>
          <w:iCs/>
        </w:rPr>
        <w:t xml:space="preserve">Definition: </w:t>
      </w:r>
      <w:r>
        <w:t xml:space="preserve">Topic relating to discussions about the variations in anti-social </w:t>
      </w:r>
      <w:r w:rsidR="00C84A3A">
        <w:t>behavior</w:t>
      </w:r>
      <w:r>
        <w:t xml:space="preserve"> in different subreddits and/or online dialogue spaces. </w:t>
      </w:r>
    </w:p>
    <w:sectPr w:rsidR="000B7CA3" w:rsidSect="00863EB3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3E05" w14:textId="77777777" w:rsidR="00863EB3" w:rsidRDefault="00863EB3">
      <w:pPr>
        <w:spacing w:line="240" w:lineRule="auto"/>
      </w:pPr>
      <w:r>
        <w:separator/>
      </w:r>
    </w:p>
    <w:p w14:paraId="4E7D0D86" w14:textId="77777777" w:rsidR="00863EB3" w:rsidRDefault="00863EB3"/>
  </w:endnote>
  <w:endnote w:type="continuationSeparator" w:id="0">
    <w:p w14:paraId="7E39563C" w14:textId="77777777" w:rsidR="00863EB3" w:rsidRDefault="00863EB3">
      <w:pPr>
        <w:spacing w:line="240" w:lineRule="auto"/>
      </w:pPr>
      <w:r>
        <w:continuationSeparator/>
      </w:r>
    </w:p>
    <w:p w14:paraId="78AE48CF" w14:textId="77777777" w:rsidR="00863EB3" w:rsidRDefault="00863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CFE6" w14:textId="77777777" w:rsidR="00863EB3" w:rsidRDefault="00863EB3">
      <w:pPr>
        <w:spacing w:line="240" w:lineRule="auto"/>
      </w:pPr>
      <w:r>
        <w:separator/>
      </w:r>
    </w:p>
    <w:p w14:paraId="51DE87FD" w14:textId="77777777" w:rsidR="00863EB3" w:rsidRDefault="00863EB3"/>
  </w:footnote>
  <w:footnote w:type="continuationSeparator" w:id="0">
    <w:p w14:paraId="52D7EBED" w14:textId="77777777" w:rsidR="00863EB3" w:rsidRDefault="00863EB3">
      <w:pPr>
        <w:spacing w:line="240" w:lineRule="auto"/>
      </w:pPr>
      <w:r>
        <w:continuationSeparator/>
      </w:r>
    </w:p>
    <w:p w14:paraId="4082C34E" w14:textId="77777777" w:rsidR="00863EB3" w:rsidRDefault="00863E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</w:tblPr>
    <w:tblGrid>
      <w:gridCol w:w="7981"/>
      <w:gridCol w:w="1045"/>
    </w:tblGrid>
    <w:tr w:rsidR="000B7CA3" w14:paraId="1C6D90B0" w14:textId="77777777">
      <w:tc>
        <w:tcPr>
          <w:tcW w:w="8280" w:type="dxa"/>
        </w:tcPr>
        <w:p w14:paraId="25F66441" w14:textId="60E189D4" w:rsidR="000B7CA3" w:rsidRDefault="000B7CA3">
          <w:pPr>
            <w:pStyle w:val="Header"/>
          </w:pPr>
        </w:p>
      </w:tc>
      <w:tc>
        <w:tcPr>
          <w:tcW w:w="1080" w:type="dxa"/>
        </w:tcPr>
        <w:p w14:paraId="7870DA24" w14:textId="77777777" w:rsidR="000B7CA3" w:rsidRDefault="00F57526">
          <w:pPr>
            <w:pStyle w:val="Head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 \* MERGEFORMAT </w:instrText>
          </w:r>
          <w:r>
            <w:rPr>
              <w:lang w:val="en-GB" w:bidi="en-GB"/>
            </w:rPr>
            <w:fldChar w:fldCharType="separate"/>
          </w:r>
          <w:r w:rsidR="0014395D">
            <w:rPr>
              <w:noProof/>
              <w:lang w:val="en-GB" w:bidi="en-GB"/>
            </w:rPr>
            <w:t>2</w:t>
          </w:r>
          <w:r>
            <w:rPr>
              <w:noProof/>
              <w:lang w:val="en-GB" w:bidi="en-GB"/>
            </w:rPr>
            <w:fldChar w:fldCharType="end"/>
          </w:r>
        </w:p>
      </w:tc>
    </w:tr>
  </w:tbl>
  <w:p w14:paraId="32548249" w14:textId="77777777" w:rsidR="000B7CA3" w:rsidRDefault="000B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7981"/>
      <w:gridCol w:w="1045"/>
    </w:tblGrid>
    <w:tr w:rsidR="00CF25FA" w14:paraId="68569A22" w14:textId="77777777" w:rsidTr="00CF25FA">
      <w:tc>
        <w:tcPr>
          <w:tcW w:w="8280" w:type="dxa"/>
        </w:tcPr>
        <w:p w14:paraId="5EE4480D" w14:textId="27845364" w:rsidR="00CF25FA" w:rsidRDefault="00CF25FA">
          <w:pPr>
            <w:pStyle w:val="Header"/>
          </w:pPr>
        </w:p>
      </w:tc>
      <w:tc>
        <w:tcPr>
          <w:tcW w:w="1080" w:type="dxa"/>
        </w:tcPr>
        <w:p w14:paraId="76AD1048" w14:textId="77777777" w:rsidR="00CF25FA" w:rsidRDefault="00CF25FA">
          <w:pPr>
            <w:pStyle w:val="Head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 \* MERGEFORMAT </w:instrText>
          </w:r>
          <w:r>
            <w:rPr>
              <w:lang w:val="en-GB" w:bidi="en-GB"/>
            </w:rPr>
            <w:fldChar w:fldCharType="separate"/>
          </w:r>
          <w:r w:rsidR="0014395D">
            <w:rPr>
              <w:lang w:val="en-GB" w:bidi="en-GB"/>
            </w:rPr>
            <w:t>1</w:t>
          </w:r>
          <w:r>
            <w:rPr>
              <w:lang w:val="en-GB" w:bidi="en-GB"/>
            </w:rPr>
            <w:fldChar w:fldCharType="end"/>
          </w:r>
        </w:p>
      </w:tc>
    </w:tr>
  </w:tbl>
  <w:p w14:paraId="5D63ED7B" w14:textId="77777777" w:rsidR="000B7CA3" w:rsidRDefault="000B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564B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0951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BA6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151D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E1C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7580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ED38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1080025">
    <w:abstractNumId w:val="9"/>
  </w:num>
  <w:num w:numId="2" w16cid:durableId="772744752">
    <w:abstractNumId w:val="7"/>
  </w:num>
  <w:num w:numId="3" w16cid:durableId="1504123273">
    <w:abstractNumId w:val="6"/>
  </w:num>
  <w:num w:numId="4" w16cid:durableId="888881280">
    <w:abstractNumId w:val="5"/>
  </w:num>
  <w:num w:numId="5" w16cid:durableId="627471999">
    <w:abstractNumId w:val="4"/>
  </w:num>
  <w:num w:numId="6" w16cid:durableId="827938312">
    <w:abstractNumId w:val="8"/>
  </w:num>
  <w:num w:numId="7" w16cid:durableId="325406446">
    <w:abstractNumId w:val="3"/>
  </w:num>
  <w:num w:numId="8" w16cid:durableId="1507475207">
    <w:abstractNumId w:val="2"/>
  </w:num>
  <w:num w:numId="9" w16cid:durableId="537471979">
    <w:abstractNumId w:val="1"/>
  </w:num>
  <w:num w:numId="10" w16cid:durableId="624239232">
    <w:abstractNumId w:val="0"/>
  </w:num>
  <w:num w:numId="11" w16cid:durableId="615986287">
    <w:abstractNumId w:val="9"/>
    <w:lvlOverride w:ilvl="0">
      <w:startOverride w:val="1"/>
    </w:lvlOverride>
  </w:num>
  <w:num w:numId="12" w16cid:durableId="64882893">
    <w:abstractNumId w:val="15"/>
  </w:num>
  <w:num w:numId="13" w16cid:durableId="2000034697">
    <w:abstractNumId w:val="10"/>
  </w:num>
  <w:num w:numId="14" w16cid:durableId="428700437">
    <w:abstractNumId w:val="14"/>
  </w:num>
  <w:num w:numId="15" w16cid:durableId="1762608429">
    <w:abstractNumId w:val="12"/>
  </w:num>
  <w:num w:numId="16" w16cid:durableId="574782602">
    <w:abstractNumId w:val="16"/>
  </w:num>
  <w:num w:numId="17" w16cid:durableId="2137987580">
    <w:abstractNumId w:val="11"/>
  </w:num>
  <w:num w:numId="18" w16cid:durableId="1653674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B3"/>
    <w:rsid w:val="000B7CA3"/>
    <w:rsid w:val="0014395D"/>
    <w:rsid w:val="001861C0"/>
    <w:rsid w:val="00194915"/>
    <w:rsid w:val="002577ED"/>
    <w:rsid w:val="002D5043"/>
    <w:rsid w:val="0034066E"/>
    <w:rsid w:val="004309A5"/>
    <w:rsid w:val="004B7546"/>
    <w:rsid w:val="00534ADB"/>
    <w:rsid w:val="00583D7A"/>
    <w:rsid w:val="005A2543"/>
    <w:rsid w:val="005E64E1"/>
    <w:rsid w:val="00630617"/>
    <w:rsid w:val="006A2C61"/>
    <w:rsid w:val="006F37F5"/>
    <w:rsid w:val="00783BDB"/>
    <w:rsid w:val="00797698"/>
    <w:rsid w:val="007E0F8B"/>
    <w:rsid w:val="00863EB3"/>
    <w:rsid w:val="00881787"/>
    <w:rsid w:val="008D3D2A"/>
    <w:rsid w:val="00971586"/>
    <w:rsid w:val="00A01088"/>
    <w:rsid w:val="00AB7D9F"/>
    <w:rsid w:val="00C84A3A"/>
    <w:rsid w:val="00CF25FA"/>
    <w:rsid w:val="00D46837"/>
    <w:rsid w:val="00E076B8"/>
    <w:rsid w:val="00E22A55"/>
    <w:rsid w:val="00F0078F"/>
    <w:rsid w:val="00F57526"/>
    <w:rsid w:val="00F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9A374"/>
  <w15:chartTrackingRefBased/>
  <w15:docId w15:val="{DC513944-22E6-3342-9608-1DA2001B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7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83D7A"/>
    <w:rPr>
      <w:color w:val="707070" w:themeColor="accent3" w:themeShade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83D7A"/>
    <w:pPr>
      <w:pBdr>
        <w:top w:val="single" w:sz="2" w:space="10" w:color="6E6E6E" w:themeColor="accent1" w:themeShade="80" w:shadow="1"/>
        <w:left w:val="single" w:sz="2" w:space="10" w:color="6E6E6E" w:themeColor="accent1" w:themeShade="80" w:shadow="1"/>
        <w:bottom w:val="single" w:sz="2" w:space="10" w:color="6E6E6E" w:themeColor="accent1" w:themeShade="80" w:shadow="1"/>
        <w:right w:val="single" w:sz="2" w:space="10" w:color="6E6E6E" w:themeColor="accent1" w:themeShade="80" w:shadow="1"/>
      </w:pBdr>
      <w:ind w:left="1152" w:right="1152" w:firstLine="0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D7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D7A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D46837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D7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D7A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semiHidden/>
    <w:unhideWhenUsed/>
    <w:qFormat/>
    <w:rsid w:val="00D46837"/>
    <w:rPr>
      <w:b/>
      <w:bCs/>
    </w:rPr>
  </w:style>
  <w:style w:type="paragraph" w:styleId="Subtitle">
    <w:name w:val="Subtitle"/>
    <w:basedOn w:val="Normal"/>
    <w:link w:val="SubtitleChar"/>
    <w:uiPriority w:val="18"/>
    <w:unhideWhenUsed/>
    <w:qFormat/>
    <w:rsid w:val="00F0078F"/>
    <w:pPr>
      <w:numPr>
        <w:ilvl w:val="1"/>
      </w:numPr>
      <w:spacing w:line="240" w:lineRule="auto"/>
      <w:ind w:firstLine="720"/>
    </w:pPr>
    <w:rPr>
      <w:caps/>
      <w:color w:val="000000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F0078F"/>
    <w:rPr>
      <w:caps/>
      <w:color w:val="000000" w:themeColor="text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468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6837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D7A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table" w:styleId="ColourfulGrid">
    <w:name w:val="Colorful Grid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6837"/>
    <w:rPr>
      <w:sz w:val="22"/>
      <w:szCs w:val="16"/>
    </w:rPr>
  </w:style>
  <w:style w:type="table" w:styleId="DarkList">
    <w:name w:val="Dark List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6837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83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D7A"/>
    <w:rPr>
      <w:color w:val="707070" w:themeColor="accent3" w:themeShade="BF"/>
      <w:u w:val="single"/>
    </w:rPr>
  </w:style>
  <w:style w:type="table" w:styleId="GridTable1Light">
    <w:name w:val="Grid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46837"/>
  </w:style>
  <w:style w:type="character" w:styleId="HTMLCite">
    <w:name w:val="HTML Cite"/>
    <w:basedOn w:val="DefaultParagraphFont"/>
    <w:uiPriority w:val="99"/>
    <w:semiHidden/>
    <w:unhideWhenUsed/>
    <w:rsid w:val="00D4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6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4683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6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6837"/>
    <w:rPr>
      <w:color w:val="5F5F5F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683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837"/>
  </w:style>
  <w:style w:type="table" w:styleId="ListTable1Light">
    <w:name w:val="List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D46837"/>
  </w:style>
  <w:style w:type="table" w:styleId="PlainTable1">
    <w:name w:val="Plain Table 1"/>
    <w:basedOn w:val="TableNormal"/>
    <w:uiPriority w:val="4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D46837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46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6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6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6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46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46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46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6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6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6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6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6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6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6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6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6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6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6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6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6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6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D46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68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683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83D7A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joegoddard/Library/Group%20Containers/UBF8T346G9.Office/User%20Content.localized/Templates.localized/APA_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APA_1.dotx</Template>
  <TotalTime>0</TotalTime>
  <Pages>5</Pages>
  <Words>785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Goddard,AJ (pgr)</cp:lastModifiedBy>
  <cp:revision>2</cp:revision>
  <dcterms:created xsi:type="dcterms:W3CDTF">2024-03-06T15:29:00Z</dcterms:created>
  <dcterms:modified xsi:type="dcterms:W3CDTF">2024-03-06T15:29:00Z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